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DA5642" w14:textId="3D7911B1" w:rsidR="00A77DD1" w:rsidRPr="00F23552" w:rsidRDefault="00F23552">
      <w:pPr>
        <w:pStyle w:val="Name"/>
        <w:rPr>
          <w:sz w:val="52"/>
        </w:rPr>
      </w:pPr>
      <w:r w:rsidRPr="00F23552">
        <w:rPr>
          <w:sz w:val="52"/>
        </w:rPr>
        <w:t>Mitchell troyer</w:t>
      </w:r>
    </w:p>
    <w:p w14:paraId="2C2BFD2A" w14:textId="6C38E7ED" w:rsidR="00A77DD1" w:rsidRDefault="00F23552">
      <w:pPr>
        <w:pStyle w:val="ContactInfo"/>
      </w:pPr>
      <w:r>
        <w:t>317-956-4634 | MTroyer95@att.net</w:t>
      </w:r>
    </w:p>
    <w:p w14:paraId="2E9C1045" w14:textId="77777777" w:rsidR="00A77DD1" w:rsidRDefault="00882793">
      <w:pPr>
        <w:pStyle w:val="Heading1"/>
      </w:pPr>
      <w:r>
        <w:t>Summary</w:t>
      </w:r>
    </w:p>
    <w:p w14:paraId="79235EAF" w14:textId="2854CC28" w:rsidR="00D81E85" w:rsidRPr="00423A19" w:rsidRDefault="00423A19" w:rsidP="00423A1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423A19">
        <w:rPr>
          <w:rFonts w:ascii="Helvetica Neue" w:eastAsia="Times New Roman" w:hAnsi="Helvetica Neue" w:cs="Times New Roman"/>
          <w:color w:val="auto"/>
          <w:sz w:val="24"/>
          <w:szCs w:val="24"/>
          <w:bdr w:val="none" w:sz="0" w:space="0" w:color="auto" w:frame="1"/>
          <w:shd w:val="clear" w:color="auto" w:fill="FFFFFF"/>
          <w:lang w:eastAsia="en-US"/>
        </w:rPr>
        <w:t>Currently studying at</w:t>
      </w:r>
      <w:r w:rsidR="00D75D59">
        <w:rPr>
          <w:rFonts w:ascii="Helvetica Neue" w:eastAsia="Times New Roman" w:hAnsi="Helvetica Neue" w:cs="Times New Roman"/>
          <w:color w:val="auto"/>
          <w:sz w:val="24"/>
          <w:szCs w:val="24"/>
          <w:bdr w:val="none" w:sz="0" w:space="0" w:color="auto" w:frame="1"/>
          <w:shd w:val="clear" w:color="auto" w:fill="FFFFFF"/>
          <w:lang w:eastAsia="en-US"/>
        </w:rPr>
        <w:t xml:space="preserve"> </w:t>
      </w:r>
      <w:r w:rsidRPr="00423A19">
        <w:rPr>
          <w:rFonts w:ascii="Helvetica Neue" w:eastAsia="Times New Roman" w:hAnsi="Helvetica Neue" w:cs="Times New Roman"/>
          <w:color w:val="auto"/>
          <w:sz w:val="24"/>
          <w:szCs w:val="24"/>
          <w:bdr w:val="none" w:sz="0" w:space="0" w:color="auto" w:frame="1"/>
          <w:shd w:val="clear" w:color="auto" w:fill="FFFFFF"/>
          <w:lang w:eastAsia="en-US"/>
        </w:rPr>
        <w:t>Eleven Fifty Academy for Jav</w:t>
      </w:r>
      <w:r w:rsidR="00D15C31">
        <w:rPr>
          <w:rFonts w:ascii="Helvetica Neue" w:eastAsia="Times New Roman" w:hAnsi="Helvetica Neue" w:cs="Times New Roman"/>
          <w:color w:val="auto"/>
          <w:sz w:val="24"/>
          <w:szCs w:val="24"/>
          <w:bdr w:val="none" w:sz="0" w:space="0" w:color="auto" w:frame="1"/>
          <w:shd w:val="clear" w:color="auto" w:fill="FFFFFF"/>
          <w:lang w:eastAsia="en-US"/>
        </w:rPr>
        <w:t xml:space="preserve">aScript, HTML, and CSS. </w:t>
      </w:r>
      <w:r w:rsidRPr="00423A19">
        <w:rPr>
          <w:rFonts w:ascii="Helvetica Neue" w:eastAsia="Times New Roman" w:hAnsi="Helvetica Neue" w:cs="Times New Roman"/>
          <w:color w:val="auto"/>
          <w:sz w:val="24"/>
          <w:szCs w:val="24"/>
          <w:bdr w:val="none" w:sz="0" w:space="0" w:color="auto" w:frame="1"/>
          <w:shd w:val="clear" w:color="auto" w:fill="FFFFFF"/>
          <w:lang w:eastAsia="en-US"/>
        </w:rPr>
        <w:t>I am assessing my skills and honing them</w:t>
      </w:r>
      <w:r w:rsidR="00D75D59">
        <w:rPr>
          <w:rFonts w:ascii="Helvetica Neue" w:eastAsia="Times New Roman" w:hAnsi="Helvetica Neue" w:cs="Times New Roman"/>
          <w:color w:val="auto"/>
          <w:sz w:val="24"/>
          <w:szCs w:val="24"/>
          <w:bdr w:val="none" w:sz="0" w:space="0" w:color="auto" w:frame="1"/>
          <w:shd w:val="clear" w:color="auto" w:fill="FFFFFF"/>
          <w:lang w:eastAsia="en-US"/>
        </w:rPr>
        <w:t xml:space="preserve"> </w:t>
      </w:r>
      <w:r w:rsidRPr="00423A19">
        <w:rPr>
          <w:rFonts w:ascii="Helvetica Neue" w:eastAsia="Times New Roman" w:hAnsi="Helvetica Neue" w:cs="Times New Roman"/>
          <w:color w:val="auto"/>
          <w:sz w:val="24"/>
          <w:szCs w:val="24"/>
          <w:bdr w:val="none" w:sz="0" w:space="0" w:color="auto" w:frame="1"/>
          <w:shd w:val="clear" w:color="auto" w:fill="FFFFFF"/>
          <w:lang w:eastAsia="en-US"/>
        </w:rPr>
        <w:t>in things such as Agile, jQuery, SQL, and Git</w:t>
      </w:r>
      <w:r>
        <w:rPr>
          <w:rFonts w:ascii="Helvetica Neue" w:eastAsia="Times New Roman" w:hAnsi="Helvetica Neue" w:cs="Times New Roman"/>
          <w:color w:val="auto"/>
          <w:sz w:val="24"/>
          <w:szCs w:val="24"/>
          <w:bdr w:val="none" w:sz="0" w:space="0" w:color="auto" w:frame="1"/>
          <w:shd w:val="clear" w:color="auto" w:fill="FFFFFF"/>
          <w:lang w:eastAsia="en-US"/>
        </w:rPr>
        <w:t>.</w:t>
      </w:r>
    </w:p>
    <w:p w14:paraId="635DA33A" w14:textId="6C84665E" w:rsidR="00A77DD1" w:rsidRPr="00882793" w:rsidRDefault="006874D1">
      <w:pPr>
        <w:pStyle w:val="Heading1"/>
        <w:rPr>
          <w:rFonts w:asciiTheme="minorHAnsi" w:eastAsiaTheme="minorHAnsi" w:hAnsiTheme="minorHAnsi" w:cstheme="minorBidi"/>
          <w:b w:val="0"/>
          <w:caps w:val="0"/>
          <w:color w:val="7F7F7F" w:themeColor="text1" w:themeTint="80"/>
          <w:sz w:val="20"/>
          <w:szCs w:val="20"/>
        </w:rPr>
      </w:pPr>
      <w:r>
        <w:t>Education</w:t>
      </w:r>
    </w:p>
    <w:p w14:paraId="62C504D5" w14:textId="1408E332" w:rsidR="00F23552" w:rsidRPr="00580FD1" w:rsidRDefault="006874D1" w:rsidP="00F23552">
      <w:pPr>
        <w:pStyle w:val="ListParagraph"/>
        <w:numPr>
          <w:ilvl w:val="0"/>
          <w:numId w:val="14"/>
        </w:numPr>
        <w:rPr>
          <w:rFonts w:ascii="Helvetica Neue" w:hAnsi="Helvetica Neue"/>
          <w:color w:val="000000" w:themeColor="text1"/>
        </w:rPr>
      </w:pPr>
      <w:r w:rsidRPr="00580FD1">
        <w:rPr>
          <w:rFonts w:ascii="Helvetica Neue" w:hAnsi="Helvetica Neue"/>
          <w:color w:val="000000" w:themeColor="text1"/>
        </w:rPr>
        <w:t xml:space="preserve">Danville Community High School: </w:t>
      </w:r>
      <w:r w:rsidR="00C071A3" w:rsidRPr="00580FD1">
        <w:rPr>
          <w:rFonts w:ascii="Helvetica Neue" w:hAnsi="Helvetica Neue"/>
          <w:color w:val="000000" w:themeColor="text1"/>
        </w:rPr>
        <w:t>-</w:t>
      </w:r>
      <w:r w:rsidRPr="00580FD1">
        <w:rPr>
          <w:rFonts w:ascii="Helvetica Neue" w:hAnsi="Helvetica Neue"/>
          <w:color w:val="000000" w:themeColor="text1"/>
        </w:rPr>
        <w:t>2016</w:t>
      </w:r>
    </w:p>
    <w:p w14:paraId="72AA41CE" w14:textId="1C20E169" w:rsidR="006874D1" w:rsidRPr="00580FD1" w:rsidRDefault="00C071A3" w:rsidP="00F23552">
      <w:pPr>
        <w:pStyle w:val="ListParagraph"/>
        <w:numPr>
          <w:ilvl w:val="0"/>
          <w:numId w:val="14"/>
        </w:numPr>
        <w:rPr>
          <w:rFonts w:ascii="Helvetica Neue" w:hAnsi="Helvetica Neue"/>
          <w:color w:val="000000" w:themeColor="text1"/>
        </w:rPr>
      </w:pPr>
      <w:r w:rsidRPr="00580FD1">
        <w:rPr>
          <w:rFonts w:ascii="Helvetica Neue" w:hAnsi="Helvetica Neue"/>
          <w:color w:val="000000" w:themeColor="text1"/>
        </w:rPr>
        <w:t>Grace College: 2016-2018</w:t>
      </w:r>
    </w:p>
    <w:p w14:paraId="3400C20B" w14:textId="7F53EF18" w:rsidR="00C071A3" w:rsidRPr="00580FD1" w:rsidRDefault="00C071A3" w:rsidP="00F23552">
      <w:pPr>
        <w:pStyle w:val="ListParagraph"/>
        <w:numPr>
          <w:ilvl w:val="0"/>
          <w:numId w:val="14"/>
        </w:numPr>
        <w:rPr>
          <w:rFonts w:ascii="Helvetica Neue" w:hAnsi="Helvetica Neue"/>
          <w:color w:val="000000" w:themeColor="text1"/>
        </w:rPr>
      </w:pPr>
      <w:r w:rsidRPr="00580FD1">
        <w:rPr>
          <w:rFonts w:ascii="Helvetica Neue" w:hAnsi="Helvetica Neue"/>
          <w:color w:val="000000" w:themeColor="text1"/>
        </w:rPr>
        <w:t xml:space="preserve">Eleven Fifty Academy </w:t>
      </w:r>
      <w:r w:rsidR="00B82A79" w:rsidRPr="00580FD1">
        <w:rPr>
          <w:rFonts w:ascii="Helvetica Neue" w:hAnsi="Helvetica Neue"/>
          <w:color w:val="000000" w:themeColor="text1"/>
        </w:rPr>
        <w:t>2018-</w:t>
      </w:r>
      <w:r w:rsidR="00D15C31">
        <w:rPr>
          <w:rFonts w:ascii="Helvetica Neue" w:hAnsi="Helvetica Neue"/>
          <w:color w:val="000000" w:themeColor="text1"/>
        </w:rPr>
        <w:t>2019</w:t>
      </w:r>
    </w:p>
    <w:p w14:paraId="3B574069" w14:textId="392E7234" w:rsidR="00F23552" w:rsidRDefault="00F05A05" w:rsidP="00F23552">
      <w:pPr>
        <w:pStyle w:val="Heading1"/>
      </w:pPr>
      <w:r>
        <w:t>experince / skills</w:t>
      </w:r>
    </w:p>
    <w:p w14:paraId="445CFA1B" w14:textId="36873BA6" w:rsidR="006874D1" w:rsidRPr="000F088E" w:rsidRDefault="006874D1" w:rsidP="000F088E">
      <w:pPr>
        <w:pStyle w:val="ListParagraph"/>
        <w:numPr>
          <w:ilvl w:val="0"/>
          <w:numId w:val="14"/>
        </w:num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Cs w:val="18"/>
          <w:lang w:eastAsia="en-US"/>
        </w:rPr>
      </w:pPr>
      <w:r w:rsidRPr="00580FD1">
        <w:rPr>
          <w:rFonts w:ascii="Helvetica Neue" w:eastAsia="Times New Roman" w:hAnsi="Helvetica Neue" w:cs="Times New Roman"/>
          <w:color w:val="000000" w:themeColor="text1"/>
          <w:szCs w:val="18"/>
          <w:lang w:eastAsia="en-US"/>
        </w:rPr>
        <w:t>HTML</w:t>
      </w:r>
      <w:r w:rsidR="000F088E">
        <w:rPr>
          <w:rFonts w:ascii="Helvetica Neue" w:eastAsia="Times New Roman" w:hAnsi="Helvetica Neue" w:cs="Times New Roman"/>
          <w:color w:val="000000" w:themeColor="text1"/>
          <w:szCs w:val="18"/>
          <w:lang w:eastAsia="en-US"/>
        </w:rPr>
        <w:t>/</w:t>
      </w:r>
      <w:r w:rsidRPr="000F088E">
        <w:rPr>
          <w:rFonts w:ascii="Helvetica Neue" w:eastAsia="Times New Roman" w:hAnsi="Helvetica Neue" w:cs="Times New Roman"/>
          <w:color w:val="000000" w:themeColor="text1"/>
          <w:szCs w:val="18"/>
          <w:lang w:eastAsia="en-US"/>
        </w:rPr>
        <w:t>CSS</w:t>
      </w:r>
    </w:p>
    <w:p w14:paraId="1C1F7469" w14:textId="0723829C" w:rsidR="006874D1" w:rsidRPr="00580FD1" w:rsidRDefault="006874D1" w:rsidP="006874D1">
      <w:pPr>
        <w:pStyle w:val="ListParagraph"/>
        <w:numPr>
          <w:ilvl w:val="0"/>
          <w:numId w:val="14"/>
        </w:num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Cs w:val="18"/>
          <w:lang w:eastAsia="en-US"/>
        </w:rPr>
      </w:pPr>
      <w:r w:rsidRPr="00580FD1">
        <w:rPr>
          <w:rFonts w:ascii="Helvetica Neue" w:eastAsia="Times New Roman" w:hAnsi="Helvetica Neue" w:cs="Times New Roman"/>
          <w:color w:val="000000" w:themeColor="text1"/>
          <w:szCs w:val="18"/>
          <w:lang w:eastAsia="en-US"/>
        </w:rPr>
        <w:t>JavaScript</w:t>
      </w:r>
    </w:p>
    <w:p w14:paraId="7856478D" w14:textId="1B16BC2E" w:rsidR="006874D1" w:rsidRPr="00580FD1" w:rsidRDefault="006874D1" w:rsidP="006874D1">
      <w:pPr>
        <w:pStyle w:val="ListParagraph"/>
        <w:numPr>
          <w:ilvl w:val="0"/>
          <w:numId w:val="14"/>
        </w:num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Cs w:val="18"/>
          <w:lang w:eastAsia="en-US"/>
        </w:rPr>
      </w:pPr>
      <w:r w:rsidRPr="00580FD1">
        <w:rPr>
          <w:rFonts w:ascii="Helvetica Neue" w:eastAsia="Times New Roman" w:hAnsi="Helvetica Neue" w:cs="Times New Roman"/>
          <w:color w:val="000000" w:themeColor="text1"/>
          <w:szCs w:val="18"/>
          <w:lang w:eastAsia="en-US"/>
        </w:rPr>
        <w:t>Conflict Resolution</w:t>
      </w:r>
    </w:p>
    <w:p w14:paraId="4D5D9B2C" w14:textId="2E6D1452" w:rsidR="006874D1" w:rsidRPr="00580FD1" w:rsidRDefault="006874D1" w:rsidP="006874D1">
      <w:pPr>
        <w:pStyle w:val="ListParagraph"/>
        <w:numPr>
          <w:ilvl w:val="0"/>
          <w:numId w:val="14"/>
        </w:num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Cs w:val="18"/>
          <w:lang w:eastAsia="en-US"/>
        </w:rPr>
      </w:pPr>
      <w:r w:rsidRPr="00580FD1">
        <w:rPr>
          <w:rFonts w:ascii="Helvetica Neue" w:eastAsia="Times New Roman" w:hAnsi="Helvetica Neue" w:cs="Times New Roman"/>
          <w:color w:val="000000" w:themeColor="text1"/>
          <w:szCs w:val="18"/>
          <w:lang w:eastAsia="en-US"/>
        </w:rPr>
        <w:t>Integrity</w:t>
      </w:r>
    </w:p>
    <w:p w14:paraId="29B16B27" w14:textId="5B867023" w:rsidR="006874D1" w:rsidRDefault="006874D1" w:rsidP="006874D1">
      <w:pPr>
        <w:pStyle w:val="ListParagraph"/>
        <w:numPr>
          <w:ilvl w:val="0"/>
          <w:numId w:val="14"/>
        </w:num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Cs w:val="18"/>
          <w:lang w:eastAsia="en-US"/>
        </w:rPr>
      </w:pPr>
      <w:r w:rsidRPr="00580FD1">
        <w:rPr>
          <w:rFonts w:ascii="Helvetica Neue" w:eastAsia="Times New Roman" w:hAnsi="Helvetica Neue" w:cs="Times New Roman"/>
          <w:color w:val="000000" w:themeColor="text1"/>
          <w:szCs w:val="18"/>
          <w:lang w:eastAsia="en-US"/>
        </w:rPr>
        <w:t>Goal Oriented</w:t>
      </w:r>
    </w:p>
    <w:p w14:paraId="2B600FFA" w14:textId="77777777" w:rsidR="00D81E85" w:rsidRDefault="00D81E85" w:rsidP="00D81E85">
      <w:pPr>
        <w:pStyle w:val="Heading1"/>
      </w:pPr>
      <w:r>
        <w:t>Previous employment</w:t>
      </w:r>
    </w:p>
    <w:p w14:paraId="1F51A59E" w14:textId="77777777" w:rsidR="00D81E85" w:rsidRDefault="00D81E85" w:rsidP="00D81E85">
      <w:pPr>
        <w:rPr>
          <w:rFonts w:ascii="Helvetica Neue" w:hAnsi="Helvetica Neue"/>
          <w:color w:val="000000" w:themeColor="text1"/>
        </w:rPr>
      </w:pPr>
      <w:r w:rsidRPr="00ED6F44">
        <w:rPr>
          <w:rFonts w:ascii="Helvetica Neue" w:hAnsi="Helvetica Neue"/>
          <w:color w:val="000000" w:themeColor="text1"/>
        </w:rPr>
        <w:t xml:space="preserve">Hendricks County </w:t>
      </w:r>
      <w:r>
        <w:rPr>
          <w:rFonts w:ascii="Helvetica Neue" w:hAnsi="Helvetica Neue"/>
          <w:color w:val="000000" w:themeColor="text1"/>
        </w:rPr>
        <w:t>Animal Hospital</w:t>
      </w:r>
    </w:p>
    <w:p w14:paraId="1A4B4FEE" w14:textId="77777777" w:rsidR="00D81E85" w:rsidRDefault="00D81E85" w:rsidP="00D81E85">
      <w:pPr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---- | ----</w:t>
      </w:r>
    </w:p>
    <w:p w14:paraId="56461369" w14:textId="77777777" w:rsidR="00D81E85" w:rsidRDefault="00D81E85" w:rsidP="00D81E85">
      <w:pPr>
        <w:pBdr>
          <w:bottom w:val="single" w:sz="6" w:space="1" w:color="auto"/>
        </w:pBdr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I took care of and handled any animals that came in either for therapy and surgery or that were brought in to be kenneled. </w:t>
      </w:r>
    </w:p>
    <w:p w14:paraId="59637497" w14:textId="77777777" w:rsidR="00D81E85" w:rsidRDefault="00D81E85" w:rsidP="00D81E85">
      <w:pPr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Mayberry Café</w:t>
      </w:r>
    </w:p>
    <w:p w14:paraId="577CAFB4" w14:textId="77777777" w:rsidR="00D81E85" w:rsidRDefault="00D81E85" w:rsidP="00D81E85">
      <w:pPr>
        <w:pBdr>
          <w:bottom w:val="single" w:sz="6" w:space="1" w:color="auto"/>
        </w:pBdr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---- | ----</w:t>
      </w:r>
    </w:p>
    <w:p w14:paraId="656D66FA" w14:textId="77777777" w:rsidR="00D81E85" w:rsidRDefault="00D81E85" w:rsidP="00D81E85">
      <w:pPr>
        <w:pBdr>
          <w:bottom w:val="single" w:sz="6" w:space="1" w:color="auto"/>
        </w:pBdr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.................</w:t>
      </w:r>
    </w:p>
    <w:p w14:paraId="311475D0" w14:textId="77777777" w:rsidR="00D81E85" w:rsidRDefault="00D81E85" w:rsidP="00D81E85">
      <w:pPr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Papa Johns</w:t>
      </w:r>
    </w:p>
    <w:p w14:paraId="78F8831A" w14:textId="77777777" w:rsidR="00D81E85" w:rsidRDefault="00D81E85" w:rsidP="00D81E85">
      <w:pPr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Delivery Driver | ----</w:t>
      </w:r>
    </w:p>
    <w:p w14:paraId="70CA74C7" w14:textId="77777777" w:rsidR="00D81E85" w:rsidRDefault="00D81E85" w:rsidP="00D81E85">
      <w:pPr>
        <w:pBdr>
          <w:bottom w:val="single" w:sz="6" w:space="1" w:color="auto"/>
        </w:pBdr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..................</w:t>
      </w:r>
    </w:p>
    <w:p w14:paraId="395F120D" w14:textId="77777777" w:rsidR="00D81E85" w:rsidRDefault="00D81E85" w:rsidP="00D81E85">
      <w:pPr>
        <w:rPr>
          <w:rFonts w:ascii="Helvetica Neue" w:hAnsi="Helvetica Neue"/>
          <w:color w:val="000000" w:themeColor="text1"/>
        </w:rPr>
      </w:pPr>
    </w:p>
    <w:p w14:paraId="21EEEBB5" w14:textId="77777777" w:rsidR="00D81E85" w:rsidRDefault="00D81E85" w:rsidP="00D81E85">
      <w:pPr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lastRenderedPageBreak/>
        <w:t>Jimmy Johns</w:t>
      </w:r>
      <w:bookmarkStart w:id="0" w:name="_GoBack"/>
      <w:bookmarkEnd w:id="0"/>
    </w:p>
    <w:p w14:paraId="65D54A81" w14:textId="77777777" w:rsidR="00D81E85" w:rsidRDefault="00D81E85" w:rsidP="00D81E85">
      <w:pPr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Delivery Driver | ----</w:t>
      </w:r>
    </w:p>
    <w:p w14:paraId="42982934" w14:textId="77777777" w:rsidR="00D81E85" w:rsidRDefault="00D81E85" w:rsidP="00D81E85">
      <w:pPr>
        <w:pBdr>
          <w:bottom w:val="single" w:sz="6" w:space="1" w:color="auto"/>
        </w:pBdr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..................</w:t>
      </w:r>
    </w:p>
    <w:p w14:paraId="627190C5" w14:textId="77777777" w:rsidR="00D81E85" w:rsidRDefault="00D81E85" w:rsidP="00D81E85">
      <w:pPr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Miller Pipeline</w:t>
      </w:r>
    </w:p>
    <w:p w14:paraId="39CBD073" w14:textId="4CAE7272" w:rsidR="00D81E85" w:rsidRDefault="00D81E85" w:rsidP="00D81E85">
      <w:pPr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---- | June 25</w:t>
      </w:r>
      <w:r w:rsidR="004843E1">
        <w:rPr>
          <w:rFonts w:ascii="Helvetica Neue" w:hAnsi="Helvetica Neue"/>
          <w:color w:val="000000" w:themeColor="text1"/>
        </w:rPr>
        <w:t>, 2018</w:t>
      </w:r>
      <w:r>
        <w:rPr>
          <w:rFonts w:ascii="Helvetica Neue" w:hAnsi="Helvetica Neue"/>
          <w:color w:val="000000" w:themeColor="text1"/>
        </w:rPr>
        <w:t xml:space="preserve"> – </w:t>
      </w:r>
    </w:p>
    <w:p w14:paraId="4056881C" w14:textId="0F445C69" w:rsidR="00D81E85" w:rsidRPr="00D81E85" w:rsidRDefault="00D81E85" w:rsidP="00D81E85">
      <w:pPr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.................</w:t>
      </w:r>
    </w:p>
    <w:p w14:paraId="1261EF1D" w14:textId="090D1D59" w:rsidR="00F05A05" w:rsidRPr="00882793" w:rsidRDefault="00F05A05" w:rsidP="00F05A05">
      <w:pPr>
        <w:pStyle w:val="Heading1"/>
        <w:rPr>
          <w:rFonts w:asciiTheme="minorHAnsi" w:eastAsiaTheme="minorHAnsi" w:hAnsiTheme="minorHAnsi" w:cstheme="minorBidi"/>
          <w:b w:val="0"/>
          <w:caps w:val="0"/>
          <w:color w:val="7F7F7F" w:themeColor="text1" w:themeTint="80"/>
          <w:sz w:val="20"/>
          <w:szCs w:val="20"/>
        </w:rPr>
      </w:pPr>
      <w:r>
        <w:t>hobbies / Interests</w:t>
      </w:r>
    </w:p>
    <w:p w14:paraId="7693B863" w14:textId="0FD6B36C" w:rsidR="00F05A05" w:rsidRDefault="00580FD1" w:rsidP="00580FD1">
      <w:pPr>
        <w:pStyle w:val="ListParagraph"/>
        <w:numPr>
          <w:ilvl w:val="0"/>
          <w:numId w:val="14"/>
        </w:numPr>
        <w:spacing w:after="0" w:line="240" w:lineRule="auto"/>
        <w:rPr>
          <w:rFonts w:ascii="Helvetica Neue" w:eastAsia="Times New Roman" w:hAnsi="Helvetica Neue" w:cs="Times New Roman"/>
          <w:color w:val="454545"/>
          <w:szCs w:val="18"/>
          <w:lang w:eastAsia="en-US"/>
        </w:rPr>
      </w:pPr>
      <w:r w:rsidRPr="00580FD1">
        <w:rPr>
          <w:rFonts w:ascii="Helvetica Neue" w:eastAsia="Times New Roman" w:hAnsi="Helvetica Neue" w:cs="Times New Roman"/>
          <w:color w:val="454545"/>
          <w:szCs w:val="18"/>
          <w:lang w:eastAsia="en-US"/>
        </w:rPr>
        <w:t>Traveling</w:t>
      </w:r>
    </w:p>
    <w:p w14:paraId="15D703A8" w14:textId="459A9CC3" w:rsidR="00580FD1" w:rsidRPr="00530B1B" w:rsidRDefault="00580FD1" w:rsidP="00530B1B">
      <w:pPr>
        <w:pStyle w:val="ListParagraph"/>
        <w:numPr>
          <w:ilvl w:val="0"/>
          <w:numId w:val="14"/>
        </w:numPr>
        <w:spacing w:after="0" w:line="240" w:lineRule="auto"/>
        <w:rPr>
          <w:rFonts w:ascii="Helvetica Neue" w:eastAsia="Times New Roman" w:hAnsi="Helvetica Neue" w:cs="Times New Roman"/>
          <w:color w:val="454545"/>
          <w:szCs w:val="18"/>
          <w:lang w:eastAsia="en-US"/>
        </w:rPr>
      </w:pPr>
      <w:r>
        <w:rPr>
          <w:rFonts w:ascii="Helvetica Neue" w:eastAsia="Times New Roman" w:hAnsi="Helvetica Neue" w:cs="Times New Roman"/>
          <w:color w:val="454545"/>
          <w:szCs w:val="18"/>
          <w:lang w:eastAsia="en-US"/>
        </w:rPr>
        <w:t>Digital Entertainment</w:t>
      </w:r>
    </w:p>
    <w:sectPr w:rsidR="00580FD1" w:rsidRPr="00530B1B">
      <w:footerReference w:type="default" r:id="rId8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759C97" w14:textId="77777777" w:rsidR="00E8667E" w:rsidRDefault="00E8667E">
      <w:r>
        <w:separator/>
      </w:r>
    </w:p>
  </w:endnote>
  <w:endnote w:type="continuationSeparator" w:id="0">
    <w:p w14:paraId="7E81E2A2" w14:textId="77777777" w:rsidR="00E8667E" w:rsidRDefault="00E86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82E130" w14:textId="77777777" w:rsidR="00A77DD1" w:rsidRDefault="00F00A7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15178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34BBDF" w14:textId="77777777" w:rsidR="00E8667E" w:rsidRDefault="00E8667E">
      <w:r>
        <w:separator/>
      </w:r>
    </w:p>
  </w:footnote>
  <w:footnote w:type="continuationSeparator" w:id="0">
    <w:p w14:paraId="31A439B9" w14:textId="77777777" w:rsidR="00E8667E" w:rsidRDefault="00E866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5202F2B"/>
    <w:multiLevelType w:val="multilevel"/>
    <w:tmpl w:val="9DE8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793"/>
    <w:rsid w:val="000F088E"/>
    <w:rsid w:val="00151788"/>
    <w:rsid w:val="00423A19"/>
    <w:rsid w:val="004843E1"/>
    <w:rsid w:val="00530B1B"/>
    <w:rsid w:val="00580FD1"/>
    <w:rsid w:val="006874D1"/>
    <w:rsid w:val="00882793"/>
    <w:rsid w:val="008F0C47"/>
    <w:rsid w:val="00910A2C"/>
    <w:rsid w:val="009726AF"/>
    <w:rsid w:val="00A22CA0"/>
    <w:rsid w:val="00A77DD1"/>
    <w:rsid w:val="00B82A79"/>
    <w:rsid w:val="00C071A3"/>
    <w:rsid w:val="00D15C31"/>
    <w:rsid w:val="00D66B6E"/>
    <w:rsid w:val="00D75D59"/>
    <w:rsid w:val="00D81E85"/>
    <w:rsid w:val="00E8667E"/>
    <w:rsid w:val="00ED6F44"/>
    <w:rsid w:val="00F00A70"/>
    <w:rsid w:val="00F05A05"/>
    <w:rsid w:val="00F2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4C4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customStyle="1" w:styleId="apple-converted-space">
    <w:name w:val="apple-converted-space"/>
    <w:basedOn w:val="DefaultParagraphFont"/>
    <w:rsid w:val="00F23552"/>
  </w:style>
  <w:style w:type="character" w:customStyle="1" w:styleId="lt-line-clampline">
    <w:name w:val="lt-line-clamp__line"/>
    <w:basedOn w:val="DefaultParagraphFont"/>
    <w:rsid w:val="00423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5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Applications/Microsoft%20Word.app/Contents/Resources/en.lproj/Bold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A5DD4-3D7A-B94B-AED8-C50A50E8F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37</TotalTime>
  <Pages>2</Pages>
  <Words>127</Words>
  <Characters>730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Troyer</dc:creator>
  <cp:keywords/>
  <dc:description/>
  <cp:lastModifiedBy>Harley Troyer</cp:lastModifiedBy>
  <cp:revision>13</cp:revision>
  <dcterms:created xsi:type="dcterms:W3CDTF">2018-12-17T15:24:00Z</dcterms:created>
  <dcterms:modified xsi:type="dcterms:W3CDTF">2018-12-19T01:57:00Z</dcterms:modified>
</cp:coreProperties>
</file>